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7F" w:rsidRPr="00EB46A8" w:rsidRDefault="00365B2F">
      <w:pPr>
        <w:rPr>
          <w:color w:val="4A442A"/>
          <w:sz w:val="28"/>
          <w:szCs w:val="28"/>
        </w:rPr>
      </w:pPr>
      <w:r>
        <w:rPr>
          <w:color w:val="4A442A"/>
          <w:sz w:val="28"/>
          <w:szCs w:val="28"/>
        </w:rPr>
        <w:t>Caso de Uso</w:t>
      </w:r>
    </w:p>
    <w:tbl>
      <w:tblPr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2951"/>
        <w:gridCol w:w="638"/>
        <w:gridCol w:w="5761"/>
      </w:tblGrid>
      <w:tr w:rsidR="00C06777" w:rsidRPr="00EB46A8" w:rsidTr="005C7697">
        <w:tc>
          <w:tcPr>
            <w:tcW w:w="2951" w:type="dxa"/>
          </w:tcPr>
          <w:p w:rsidR="00F70954" w:rsidRPr="00EB46A8" w:rsidRDefault="00EB46A8" w:rsidP="00EB46A8">
            <w:pPr>
              <w:spacing w:after="0" w:line="240" w:lineRule="auto"/>
            </w:pPr>
            <w:r w:rsidRPr="00EB46A8">
              <w:t>&lt;Nombre del caso de uso&gt;</w:t>
            </w:r>
          </w:p>
        </w:tc>
        <w:tc>
          <w:tcPr>
            <w:tcW w:w="638" w:type="dxa"/>
          </w:tcPr>
          <w:p w:rsidR="00F70954" w:rsidRPr="00EB46A8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Pr="00EB46A8" w:rsidRDefault="00886B2C" w:rsidP="00EB46A8">
            <w:pPr>
              <w:spacing w:after="0" w:line="240" w:lineRule="auto"/>
            </w:pPr>
            <w:r>
              <w:t>Registrar Chofer</w:t>
            </w:r>
          </w:p>
        </w:tc>
      </w:tr>
      <w:tr w:rsidR="001279BD" w:rsidRPr="00EB46A8" w:rsidTr="005C7697">
        <w:tc>
          <w:tcPr>
            <w:tcW w:w="2951" w:type="dxa"/>
          </w:tcPr>
          <w:p w:rsidR="001279BD" w:rsidRPr="00EB46A8" w:rsidRDefault="001279BD" w:rsidP="00EB46A8">
            <w:pPr>
              <w:spacing w:after="0" w:line="240" w:lineRule="auto"/>
            </w:pPr>
            <w:r>
              <w:t>&lt;Descripción del caso de uso&gt;</w:t>
            </w:r>
          </w:p>
        </w:tc>
        <w:tc>
          <w:tcPr>
            <w:tcW w:w="638" w:type="dxa"/>
          </w:tcPr>
          <w:p w:rsidR="001279BD" w:rsidRPr="00EB46A8" w:rsidRDefault="001279BD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1279BD" w:rsidRDefault="00886B2C" w:rsidP="00EB46A8">
            <w:pPr>
              <w:spacing w:after="0" w:line="240" w:lineRule="auto"/>
            </w:pPr>
            <w:r>
              <w:t>Se registrarán a todos los choferes que trabajaran para la universidad.</w:t>
            </w:r>
          </w:p>
        </w:tc>
      </w:tr>
      <w:tr w:rsidR="00FA5C16" w:rsidRPr="00EB46A8" w:rsidTr="005C7697">
        <w:tc>
          <w:tcPr>
            <w:tcW w:w="2951" w:type="dxa"/>
          </w:tcPr>
          <w:p w:rsidR="00FA5C16" w:rsidRPr="00EB46A8" w:rsidRDefault="00EE3A7F" w:rsidP="00EB46A8">
            <w:pPr>
              <w:spacing w:after="0" w:line="240" w:lineRule="auto"/>
            </w:pPr>
            <w:r>
              <w:t>&lt;Responsable&gt;</w:t>
            </w:r>
          </w:p>
        </w:tc>
        <w:tc>
          <w:tcPr>
            <w:tcW w:w="638" w:type="dxa"/>
          </w:tcPr>
          <w:p w:rsidR="00FA5C16" w:rsidRPr="00EB46A8" w:rsidRDefault="00FA5C16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A5C16" w:rsidRPr="00D26103" w:rsidRDefault="00886B2C" w:rsidP="00EB46A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Donovan Avila</w:t>
            </w:r>
          </w:p>
        </w:tc>
      </w:tr>
      <w:tr w:rsidR="00C06777" w:rsidRPr="00EB46A8" w:rsidTr="005C7697">
        <w:tc>
          <w:tcPr>
            <w:tcW w:w="2951" w:type="dxa"/>
          </w:tcPr>
          <w:p w:rsidR="00F70954" w:rsidRPr="00EB46A8" w:rsidRDefault="00EB46A8" w:rsidP="00EB46A8">
            <w:pPr>
              <w:spacing w:after="0" w:line="240" w:lineRule="auto"/>
            </w:pPr>
            <w:r w:rsidRPr="00EB46A8">
              <w:t>&lt;Actores&gt;:</w:t>
            </w:r>
          </w:p>
        </w:tc>
        <w:tc>
          <w:tcPr>
            <w:tcW w:w="638" w:type="dxa"/>
          </w:tcPr>
          <w:p w:rsidR="00F70954" w:rsidRPr="00EB46A8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Pr="00EB46A8" w:rsidRDefault="00886B2C" w:rsidP="002D59F8">
            <w:pPr>
              <w:spacing w:after="0" w:line="240" w:lineRule="auto"/>
            </w:pPr>
            <w:r>
              <w:t>Administrador</w:t>
            </w:r>
          </w:p>
        </w:tc>
      </w:tr>
      <w:tr w:rsidR="00C06777" w:rsidRPr="00EB46A8" w:rsidTr="005C7697">
        <w:tc>
          <w:tcPr>
            <w:tcW w:w="2951" w:type="dxa"/>
          </w:tcPr>
          <w:p w:rsidR="00EB46A8" w:rsidRPr="008C47F2" w:rsidRDefault="00EB46A8" w:rsidP="00EB46A8">
            <w:pPr>
              <w:spacing w:after="0" w:line="240" w:lineRule="auto"/>
            </w:pPr>
            <w:r w:rsidRPr="008C47F2">
              <w:t>&lt;Precondición&gt;</w:t>
            </w:r>
          </w:p>
          <w:p w:rsidR="00F70954" w:rsidRPr="008C47F2" w:rsidRDefault="00F70954" w:rsidP="00EB46A8">
            <w:pPr>
              <w:spacing w:after="0" w:line="240" w:lineRule="auto"/>
            </w:pPr>
          </w:p>
        </w:tc>
        <w:tc>
          <w:tcPr>
            <w:tcW w:w="638" w:type="dxa"/>
          </w:tcPr>
          <w:p w:rsidR="00F70954" w:rsidRPr="008C47F2" w:rsidRDefault="00F70954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F70954" w:rsidRDefault="00886B2C" w:rsidP="00EB46A8">
            <w:pPr>
              <w:spacing w:after="0" w:line="240" w:lineRule="auto"/>
            </w:pPr>
            <w:r>
              <w:t>Haber iniciado sesión como administrador.</w:t>
            </w:r>
          </w:p>
          <w:p w:rsidR="00567CB9" w:rsidRPr="008C47F2" w:rsidRDefault="00567CB9" w:rsidP="00EB46A8">
            <w:pPr>
              <w:spacing w:after="0" w:line="240" w:lineRule="auto"/>
            </w:pPr>
            <w:r>
              <w:t>El chofer este registrado como usuario</w:t>
            </w:r>
            <w:r w:rsidR="00A43F5A">
              <w:t>.</w:t>
            </w:r>
          </w:p>
        </w:tc>
      </w:tr>
      <w:tr w:rsidR="00A43F5A" w:rsidRPr="00EB46A8" w:rsidTr="005C7697">
        <w:trPr>
          <w:trHeight w:val="308"/>
        </w:trPr>
        <w:tc>
          <w:tcPr>
            <w:tcW w:w="2951" w:type="dxa"/>
            <w:vMerge w:val="restart"/>
          </w:tcPr>
          <w:p w:rsidR="00A43F5A" w:rsidRPr="008C47F2" w:rsidRDefault="00A43F5A" w:rsidP="00EB46A8">
            <w:pPr>
              <w:spacing w:after="0" w:line="240" w:lineRule="auto"/>
            </w:pPr>
            <w:r w:rsidRPr="008C47F2">
              <w:t>&lt;Flujo Básico&gt;</w:t>
            </w:r>
          </w:p>
        </w:tc>
        <w:tc>
          <w:tcPr>
            <w:tcW w:w="638" w:type="dxa"/>
          </w:tcPr>
          <w:p w:rsidR="00A43F5A" w:rsidRPr="008C47F2" w:rsidRDefault="00A43F5A" w:rsidP="00A43F5A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5761" w:type="dxa"/>
          </w:tcPr>
          <w:p w:rsidR="00A43F5A" w:rsidRPr="008C47F2" w:rsidRDefault="00A43F5A" w:rsidP="00A43F5A">
            <w:pPr>
              <w:spacing w:after="0" w:line="240" w:lineRule="auto"/>
            </w:pPr>
            <w:r>
              <w:t>Acción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Default="005C7697" w:rsidP="00A43F5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761" w:type="dxa"/>
          </w:tcPr>
          <w:p w:rsidR="005C7697" w:rsidRDefault="005C7697" w:rsidP="00A43F5A">
            <w:pPr>
              <w:spacing w:after="0" w:line="240" w:lineRule="auto"/>
            </w:pPr>
            <w:r>
              <w:t>El administrador ingresará nombre</w:t>
            </w:r>
            <w:r w:rsidR="00455BD6">
              <w:t xml:space="preserve"> de usuario</w:t>
            </w:r>
            <w:r>
              <w:t xml:space="preserve"> del chofer.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Default="005C7697" w:rsidP="00A43F5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761" w:type="dxa"/>
          </w:tcPr>
          <w:p w:rsidR="005C7697" w:rsidRDefault="005C7697" w:rsidP="00A43F5A">
            <w:pPr>
              <w:spacing w:after="0" w:line="240" w:lineRule="auto"/>
            </w:pPr>
            <w:r>
              <w:t>El sistema verificará si el chofer está registrado como un usuario.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Default="005C7697" w:rsidP="00A43F5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61" w:type="dxa"/>
          </w:tcPr>
          <w:p w:rsidR="005C7697" w:rsidRDefault="005C7697" w:rsidP="00A43F5A">
            <w:pPr>
              <w:spacing w:after="0" w:line="240" w:lineRule="auto"/>
            </w:pPr>
            <w:r>
              <w:t>El administrador ingresará los datos del chofer tales como numero de licencia, fecha de contratación y un teléfono familiar de referencia.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Default="005C7697" w:rsidP="00A43F5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761" w:type="dxa"/>
          </w:tcPr>
          <w:p w:rsidR="005C7697" w:rsidRDefault="005C7697" w:rsidP="00A43F5A">
            <w:pPr>
              <w:spacing w:after="0" w:line="240" w:lineRule="auto"/>
            </w:pPr>
            <w:r>
              <w:t>El sistema verificará si el chofer ya está registrado.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Pr="008C47F2" w:rsidRDefault="005C7697" w:rsidP="00A43F5A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5761" w:type="dxa"/>
          </w:tcPr>
          <w:p w:rsidR="005C7697" w:rsidRPr="008C47F2" w:rsidRDefault="005C7697" w:rsidP="00A43F5A"/>
        </w:tc>
      </w:tr>
      <w:tr w:rsidR="005C7697" w:rsidRPr="00EB46A8" w:rsidTr="005C7697">
        <w:tc>
          <w:tcPr>
            <w:tcW w:w="2951" w:type="dxa"/>
            <w:vMerge w:val="restart"/>
          </w:tcPr>
          <w:p w:rsidR="005C7697" w:rsidRPr="008C47F2" w:rsidRDefault="005C7697" w:rsidP="00A43F5A">
            <w:pPr>
              <w:spacing w:after="0" w:line="240" w:lineRule="auto"/>
            </w:pPr>
            <w:r w:rsidRPr="008C47F2">
              <w:t>&lt;Flujos Alternos&gt;</w:t>
            </w:r>
          </w:p>
        </w:tc>
        <w:tc>
          <w:tcPr>
            <w:tcW w:w="638" w:type="dxa"/>
          </w:tcPr>
          <w:p w:rsidR="005C7697" w:rsidRPr="008C47F2" w:rsidRDefault="005C7697" w:rsidP="00A43F5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761" w:type="dxa"/>
          </w:tcPr>
          <w:p w:rsidR="005C7697" w:rsidRPr="008C47F2" w:rsidRDefault="005C7697" w:rsidP="00A43F5A">
            <w:pPr>
              <w:spacing w:after="0" w:line="240" w:lineRule="auto"/>
            </w:pPr>
            <w:r>
              <w:t>En caso de que el chofer no este registrado, el sistema mandará al administrador un mensaje del que el chofer no está registrado como usuario normal.</w:t>
            </w:r>
          </w:p>
        </w:tc>
      </w:tr>
      <w:tr w:rsidR="005C7697" w:rsidRPr="00EB46A8" w:rsidTr="005C7697">
        <w:tc>
          <w:tcPr>
            <w:tcW w:w="2951" w:type="dxa"/>
            <w:vMerge/>
          </w:tcPr>
          <w:p w:rsidR="005C7697" w:rsidRPr="008C47F2" w:rsidRDefault="005C7697" w:rsidP="00A43F5A">
            <w:pPr>
              <w:spacing w:after="0" w:line="240" w:lineRule="auto"/>
            </w:pPr>
          </w:p>
        </w:tc>
        <w:tc>
          <w:tcPr>
            <w:tcW w:w="638" w:type="dxa"/>
          </w:tcPr>
          <w:p w:rsidR="005C7697" w:rsidRPr="008C47F2" w:rsidRDefault="005C7697" w:rsidP="00A43F5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761" w:type="dxa"/>
          </w:tcPr>
          <w:p w:rsidR="005C7697" w:rsidRPr="008C47F2" w:rsidRDefault="005C7697" w:rsidP="00A43F5A">
            <w:pPr>
              <w:spacing w:after="0" w:line="240" w:lineRule="auto"/>
            </w:pPr>
            <w:r>
              <w:t>Si el chofer ya está registrado, se mandará un mensaje de que el chofer ya fue registrado previamente</w:t>
            </w:r>
          </w:p>
        </w:tc>
      </w:tr>
      <w:tr w:rsidR="005C7697" w:rsidRPr="00EB46A8" w:rsidTr="005C7697">
        <w:tc>
          <w:tcPr>
            <w:tcW w:w="2951" w:type="dxa"/>
          </w:tcPr>
          <w:p w:rsidR="005C7697" w:rsidRPr="008C47F2" w:rsidRDefault="005C7697" w:rsidP="00A43F5A">
            <w:pPr>
              <w:spacing w:after="0" w:line="240" w:lineRule="auto"/>
            </w:pPr>
            <w:r w:rsidRPr="008C47F2">
              <w:t>&lt;Post Condición&gt;</w:t>
            </w:r>
          </w:p>
        </w:tc>
        <w:tc>
          <w:tcPr>
            <w:tcW w:w="638" w:type="dxa"/>
          </w:tcPr>
          <w:p w:rsidR="005C7697" w:rsidRPr="008C47F2" w:rsidRDefault="005C7697" w:rsidP="00A43F5A">
            <w:pPr>
              <w:spacing w:after="0" w:line="240" w:lineRule="auto"/>
              <w:jc w:val="center"/>
            </w:pPr>
          </w:p>
        </w:tc>
        <w:tc>
          <w:tcPr>
            <w:tcW w:w="5761" w:type="dxa"/>
          </w:tcPr>
          <w:p w:rsidR="005C7697" w:rsidRPr="008C47F2" w:rsidRDefault="005C7697" w:rsidP="00A43F5A">
            <w:pPr>
              <w:spacing w:after="0" w:line="240" w:lineRule="auto"/>
            </w:pPr>
            <w:r>
              <w:t>El sistema mandará un mensaje de que el registro fue hecho correctamente y será mandado a la página principal del administrador.</w:t>
            </w:r>
          </w:p>
        </w:tc>
      </w:tr>
    </w:tbl>
    <w:p w:rsidR="00A43F5A" w:rsidRDefault="00A43F5A" w:rsidP="00A43F5A">
      <w:pPr>
        <w:spacing w:after="0" w:line="240" w:lineRule="auto"/>
      </w:pPr>
    </w:p>
    <w:p w:rsidR="00365B2F" w:rsidRDefault="00365B2F" w:rsidP="00365B2F">
      <w:pPr>
        <w:rPr>
          <w:color w:val="4A442A"/>
          <w:sz w:val="28"/>
          <w:szCs w:val="28"/>
        </w:rPr>
      </w:pPr>
      <w:r>
        <w:rPr>
          <w:color w:val="4A442A"/>
          <w:sz w:val="28"/>
          <w:szCs w:val="28"/>
        </w:rPr>
        <w:t>Entidad Relación</w:t>
      </w:r>
    </w:p>
    <w:p w:rsidR="00A43F5A" w:rsidRDefault="00365B2F" w:rsidP="00FE75C2">
      <w:pPr>
        <w:rPr>
          <w:color w:val="4A442A"/>
          <w:sz w:val="28"/>
          <w:szCs w:val="28"/>
        </w:rPr>
      </w:pPr>
      <w:r w:rsidRPr="00365B2F">
        <w:rPr>
          <w:noProof/>
          <w:color w:val="4A442A"/>
          <w:sz w:val="28"/>
          <w:szCs w:val="28"/>
          <w:lang w:eastAsia="es-MX"/>
        </w:rPr>
        <w:drawing>
          <wp:inline distT="0" distB="0" distL="0" distR="0">
            <wp:extent cx="5029200" cy="2743200"/>
            <wp:effectExtent l="0" t="0" r="0" b="0"/>
            <wp:docPr id="5" name="Imagen 5" descr="D:\Quinto Semestre\Ing Software\Ingeniería de 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into Semestre\Ing Software\Ingeniería de Softw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0C" w:rsidRDefault="001F5C0C" w:rsidP="001F5C0C">
      <w:pPr>
        <w:rPr>
          <w:color w:val="4A442A"/>
          <w:sz w:val="28"/>
          <w:szCs w:val="28"/>
        </w:rPr>
      </w:pPr>
      <w:r w:rsidRPr="001F5C0C">
        <w:rPr>
          <w:noProof/>
          <w:color w:val="4A442A"/>
          <w:sz w:val="28"/>
          <w:szCs w:val="28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5D7F881E" wp14:editId="0095BDF8">
            <wp:simplePos x="0" y="0"/>
            <wp:positionH relativeFrom="column">
              <wp:posOffset>3200400</wp:posOffset>
            </wp:positionH>
            <wp:positionV relativeFrom="paragraph">
              <wp:posOffset>7620</wp:posOffset>
            </wp:positionV>
            <wp:extent cx="3361184" cy="4137660"/>
            <wp:effectExtent l="0" t="0" r="0" b="0"/>
            <wp:wrapNone/>
            <wp:docPr id="1" name="Imagen 1" descr="D:\Descargas\Registrar Cho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Registrar Chof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84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A442A"/>
          <w:sz w:val="28"/>
          <w:szCs w:val="28"/>
        </w:rPr>
        <w:t>Flujo del caso de uso</w:t>
      </w:r>
    </w:p>
    <w:p w:rsidR="001F5C0C" w:rsidRPr="001F5C0C" w:rsidRDefault="001F5C0C" w:rsidP="001F5C0C">
      <w:pPr>
        <w:pStyle w:val="Prrafodelista"/>
        <w:numPr>
          <w:ilvl w:val="0"/>
          <w:numId w:val="24"/>
        </w:numPr>
      </w:pPr>
      <w:r>
        <w:t>Inicio del caso de uso.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 xml:space="preserve">El administrador ingresara usuario </w:t>
      </w:r>
      <w:r>
        <w:br/>
        <w:t>del chofer.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>El sistema verificará que exista</w:t>
      </w:r>
      <w:r>
        <w:br/>
        <w:t>dicho usuario.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 xml:space="preserve">Si el usuario no existe pedirá de </w:t>
      </w:r>
      <w:r>
        <w:br/>
        <w:t>nuevo al administrador el usuario.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>Si el usuario existe permitirá al</w:t>
      </w:r>
      <w:bookmarkStart w:id="0" w:name="_GoBack"/>
      <w:bookmarkEnd w:id="0"/>
      <w:r>
        <w:br/>
        <w:t>administrador ingresar datos del</w:t>
      </w:r>
      <w:r>
        <w:br/>
        <w:t>chofer.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 xml:space="preserve">El administrador ingresará datos </w:t>
      </w:r>
      <w:r>
        <w:br/>
        <w:t>del chofer como numero de licencia,</w:t>
      </w:r>
      <w:r>
        <w:br/>
        <w:t>fecha de contratación y número telefónico</w:t>
      </w:r>
      <w:r>
        <w:br/>
        <w:t>de un familiar como referencia.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 xml:space="preserve">Si el chofer ya fue registrado, pedirá </w:t>
      </w:r>
      <w:r>
        <w:br/>
        <w:t>de nuevo los datos.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>Si el chofer no ha sido registrado mandará</w:t>
      </w:r>
      <w:r>
        <w:br/>
        <w:t>a la página principal del administrador.</w:t>
      </w:r>
    </w:p>
    <w:p w:rsidR="001F5C0C" w:rsidRDefault="001F5C0C" w:rsidP="001F5C0C">
      <w:pPr>
        <w:pStyle w:val="Prrafodelista"/>
        <w:numPr>
          <w:ilvl w:val="0"/>
          <w:numId w:val="24"/>
        </w:numPr>
      </w:pPr>
      <w:r>
        <w:t>Fin del caso de uso.</w:t>
      </w:r>
    </w:p>
    <w:p w:rsidR="005C7697" w:rsidRPr="00FE75C2" w:rsidRDefault="005C7697" w:rsidP="00FE75C2">
      <w:pPr>
        <w:rPr>
          <w:color w:val="4A442A"/>
          <w:sz w:val="28"/>
          <w:szCs w:val="28"/>
        </w:rPr>
      </w:pPr>
    </w:p>
    <w:sectPr w:rsidR="005C7697" w:rsidRPr="00FE75C2" w:rsidSect="0057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BC" w:rsidRDefault="006C15BC" w:rsidP="007C4979">
      <w:pPr>
        <w:spacing w:after="0" w:line="240" w:lineRule="auto"/>
      </w:pPr>
      <w:r>
        <w:separator/>
      </w:r>
    </w:p>
  </w:endnote>
  <w:endnote w:type="continuationSeparator" w:id="0">
    <w:p w:rsidR="006C15BC" w:rsidRDefault="006C15BC" w:rsidP="007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BC" w:rsidRDefault="006C15BC" w:rsidP="007C4979">
      <w:pPr>
        <w:spacing w:after="0" w:line="240" w:lineRule="auto"/>
      </w:pPr>
      <w:r>
        <w:separator/>
      </w:r>
    </w:p>
  </w:footnote>
  <w:footnote w:type="continuationSeparator" w:id="0">
    <w:p w:rsidR="006C15BC" w:rsidRDefault="006C15BC" w:rsidP="007C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0DA"/>
    <w:multiLevelType w:val="hybridMultilevel"/>
    <w:tmpl w:val="AD5EA5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F05"/>
    <w:multiLevelType w:val="hybridMultilevel"/>
    <w:tmpl w:val="32F082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CB"/>
    <w:multiLevelType w:val="hybridMultilevel"/>
    <w:tmpl w:val="A2D65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A0509"/>
    <w:multiLevelType w:val="multilevel"/>
    <w:tmpl w:val="80FE3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5E52DFB"/>
    <w:multiLevelType w:val="hybridMultilevel"/>
    <w:tmpl w:val="82A69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CA9"/>
    <w:multiLevelType w:val="hybridMultilevel"/>
    <w:tmpl w:val="B5980F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DCB"/>
    <w:multiLevelType w:val="hybridMultilevel"/>
    <w:tmpl w:val="6C741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79B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033A"/>
    <w:multiLevelType w:val="multilevel"/>
    <w:tmpl w:val="6420A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141D36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D000E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36B95"/>
    <w:multiLevelType w:val="hybridMultilevel"/>
    <w:tmpl w:val="49CEC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34CE"/>
    <w:multiLevelType w:val="hybridMultilevel"/>
    <w:tmpl w:val="26668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8137C"/>
    <w:multiLevelType w:val="hybridMultilevel"/>
    <w:tmpl w:val="7382B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C296F"/>
    <w:multiLevelType w:val="hybridMultilevel"/>
    <w:tmpl w:val="D076F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63F45"/>
    <w:multiLevelType w:val="hybridMultilevel"/>
    <w:tmpl w:val="1B944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C0271"/>
    <w:multiLevelType w:val="hybridMultilevel"/>
    <w:tmpl w:val="8B18B6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B6444"/>
    <w:multiLevelType w:val="hybridMultilevel"/>
    <w:tmpl w:val="37145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A108F"/>
    <w:multiLevelType w:val="hybridMultilevel"/>
    <w:tmpl w:val="22D809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E96"/>
    <w:multiLevelType w:val="hybridMultilevel"/>
    <w:tmpl w:val="BE625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908FD"/>
    <w:multiLevelType w:val="hybridMultilevel"/>
    <w:tmpl w:val="0BF86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02699"/>
    <w:multiLevelType w:val="hybridMultilevel"/>
    <w:tmpl w:val="EEFA9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C15F0"/>
    <w:multiLevelType w:val="hybridMultilevel"/>
    <w:tmpl w:val="CCCC67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07168"/>
    <w:multiLevelType w:val="hybridMultilevel"/>
    <w:tmpl w:val="C8748F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23"/>
  </w:num>
  <w:num w:numId="5">
    <w:abstractNumId w:val="5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22"/>
  </w:num>
  <w:num w:numId="16">
    <w:abstractNumId w:val="0"/>
  </w:num>
  <w:num w:numId="17">
    <w:abstractNumId w:val="19"/>
  </w:num>
  <w:num w:numId="18">
    <w:abstractNumId w:val="14"/>
  </w:num>
  <w:num w:numId="19">
    <w:abstractNumId w:val="16"/>
  </w:num>
  <w:num w:numId="20">
    <w:abstractNumId w:val="18"/>
  </w:num>
  <w:num w:numId="21">
    <w:abstractNumId w:val="15"/>
  </w:num>
  <w:num w:numId="22">
    <w:abstractNumId w:val="17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3"/>
    <w:rsid w:val="000769A4"/>
    <w:rsid w:val="000C2321"/>
    <w:rsid w:val="000F3DEB"/>
    <w:rsid w:val="001279BD"/>
    <w:rsid w:val="00133C76"/>
    <w:rsid w:val="001E4621"/>
    <w:rsid w:val="001E4A37"/>
    <w:rsid w:val="001F5C0C"/>
    <w:rsid w:val="00261CFF"/>
    <w:rsid w:val="00267342"/>
    <w:rsid w:val="00272CEF"/>
    <w:rsid w:val="002813EE"/>
    <w:rsid w:val="002A48EB"/>
    <w:rsid w:val="002D59F8"/>
    <w:rsid w:val="00365B2F"/>
    <w:rsid w:val="003C0CA3"/>
    <w:rsid w:val="00455BD6"/>
    <w:rsid w:val="004C2961"/>
    <w:rsid w:val="005128AA"/>
    <w:rsid w:val="00512C13"/>
    <w:rsid w:val="00567CB9"/>
    <w:rsid w:val="00571BBA"/>
    <w:rsid w:val="005C101C"/>
    <w:rsid w:val="005C3D01"/>
    <w:rsid w:val="005C7697"/>
    <w:rsid w:val="006C15BC"/>
    <w:rsid w:val="00774ECF"/>
    <w:rsid w:val="007C4979"/>
    <w:rsid w:val="00833936"/>
    <w:rsid w:val="008764D9"/>
    <w:rsid w:val="00883A03"/>
    <w:rsid w:val="00886B2C"/>
    <w:rsid w:val="008A41A3"/>
    <w:rsid w:val="008C47F2"/>
    <w:rsid w:val="009943F8"/>
    <w:rsid w:val="009D73C2"/>
    <w:rsid w:val="00A43F5A"/>
    <w:rsid w:val="00AA3333"/>
    <w:rsid w:val="00AB6CB7"/>
    <w:rsid w:val="00AC7955"/>
    <w:rsid w:val="00AE0F28"/>
    <w:rsid w:val="00B004F2"/>
    <w:rsid w:val="00B10B7E"/>
    <w:rsid w:val="00B246B3"/>
    <w:rsid w:val="00B75BCD"/>
    <w:rsid w:val="00C06777"/>
    <w:rsid w:val="00C148FA"/>
    <w:rsid w:val="00C93DD4"/>
    <w:rsid w:val="00D26103"/>
    <w:rsid w:val="00D6455A"/>
    <w:rsid w:val="00DB678C"/>
    <w:rsid w:val="00E1333E"/>
    <w:rsid w:val="00EB46A8"/>
    <w:rsid w:val="00EE3A7F"/>
    <w:rsid w:val="00F70954"/>
    <w:rsid w:val="00F94C3D"/>
    <w:rsid w:val="00FA5C16"/>
    <w:rsid w:val="00FB4413"/>
    <w:rsid w:val="00F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622"/>
  <w15:docId w15:val="{A50B70BC-0223-4C06-8774-7FE6B716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BBA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9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D261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979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C49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979"/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ownloads\Plantilla%20para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Casos de Uso.dotx</Template>
  <TotalTime>136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Rojas</dc:creator>
  <cp:lastModifiedBy>Donovan Avila</cp:lastModifiedBy>
  <cp:revision>5</cp:revision>
  <dcterms:created xsi:type="dcterms:W3CDTF">2018-09-09T00:27:00Z</dcterms:created>
  <dcterms:modified xsi:type="dcterms:W3CDTF">2018-09-09T21:30:00Z</dcterms:modified>
</cp:coreProperties>
</file>